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DCB4" w14:textId="77777777" w:rsidR="00C6554A" w:rsidRPr="008B5277" w:rsidRDefault="00C6554A" w:rsidP="00C6554A">
      <w:pPr>
        <w:pStyle w:val="Photo"/>
      </w:pPr>
      <w:bookmarkStart w:id="0" w:name="_Hlk6434668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</w:p>
    <w:bookmarkEnd w:id="1"/>
    <w:bookmarkEnd w:id="2"/>
    <w:bookmarkEnd w:id="3"/>
    <w:bookmarkEnd w:id="4"/>
    <w:bookmarkEnd w:id="5"/>
    <w:p w14:paraId="33ECA18F" w14:textId="1B3F0B4A" w:rsidR="00C6554A" w:rsidRPr="00EC4E98" w:rsidRDefault="00EC4E98" w:rsidP="00C6554A">
      <w:pPr>
        <w:pStyle w:val="Title"/>
        <w:rPr>
          <w:sz w:val="72"/>
        </w:rPr>
      </w:pPr>
      <w:r w:rsidRPr="00EC4E98">
        <w:rPr>
          <w:sz w:val="72"/>
        </w:rPr>
        <w:t>Ethan Horrigan</w:t>
      </w:r>
    </w:p>
    <w:p w14:paraId="17FEBF52" w14:textId="12974DD7" w:rsidR="00C6554A" w:rsidRPr="00EC4E98" w:rsidRDefault="00EC4E98" w:rsidP="00C6554A">
      <w:pPr>
        <w:pStyle w:val="Subtitle"/>
        <w:rPr>
          <w:sz w:val="28"/>
        </w:rPr>
      </w:pPr>
      <w:r w:rsidRPr="00EC4E98">
        <w:rPr>
          <w:sz w:val="28"/>
        </w:rPr>
        <w:t xml:space="preserve">project </w:t>
      </w:r>
      <w:r w:rsidR="0057332A">
        <w:rPr>
          <w:sz w:val="28"/>
        </w:rPr>
        <w:t>design</w:t>
      </w:r>
    </w:p>
    <w:p w14:paraId="0195F8E1" w14:textId="33834BBA" w:rsidR="00EC4E98" w:rsidRPr="00EC4E98" w:rsidRDefault="00EC4E98" w:rsidP="00EC4E98">
      <w:pPr>
        <w:pStyle w:val="ContactInfo"/>
        <w:rPr>
          <w:sz w:val="24"/>
        </w:rPr>
      </w:pPr>
      <w:r w:rsidRPr="00EC4E98">
        <w:rPr>
          <w:sz w:val="24"/>
        </w:rPr>
        <w:t>Ethan Horrigan</w:t>
      </w:r>
      <w:r w:rsidR="00C6554A" w:rsidRPr="00EC4E98">
        <w:rPr>
          <w:sz w:val="24"/>
        </w:rPr>
        <w:t xml:space="preserve"> | </w:t>
      </w:r>
      <w:r w:rsidRPr="00EC4E98">
        <w:rPr>
          <w:sz w:val="24"/>
        </w:rPr>
        <w:t>G00350712</w:t>
      </w:r>
    </w:p>
    <w:p w14:paraId="04BBB2BE" w14:textId="01999073" w:rsidR="00EC4E98" w:rsidRPr="00EC4E98" w:rsidRDefault="00EC4E98" w:rsidP="00EC4E98">
      <w:pPr>
        <w:pStyle w:val="Heading1"/>
        <w:rPr>
          <w:sz w:val="36"/>
        </w:rPr>
      </w:pPr>
      <w:r w:rsidRPr="00EC4E98">
        <w:rPr>
          <w:sz w:val="36"/>
        </w:rPr>
        <w:t>Project Description</w:t>
      </w:r>
    </w:p>
    <w:p w14:paraId="39E707F9" w14:textId="77777777" w:rsidR="00131BC1" w:rsidRPr="00131BC1" w:rsidRDefault="00131BC1" w:rsidP="00131BC1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4"/>
        </w:rPr>
      </w:pPr>
      <w:proofErr w:type="spellStart"/>
      <w:r w:rsidRPr="00131BC1">
        <w:rPr>
          <w:rFonts w:asciiTheme="minorHAnsi" w:eastAsiaTheme="minorHAnsi" w:hAnsiTheme="minorHAnsi" w:cstheme="minorBidi"/>
          <w:color w:val="595959" w:themeColor="text1" w:themeTint="A6"/>
          <w:sz w:val="24"/>
        </w:rPr>
        <w:t>CalPlan</w:t>
      </w:r>
      <w:proofErr w:type="spellEnd"/>
      <w:r w:rsidRPr="00131BC1">
        <w:rPr>
          <w:rFonts w:asciiTheme="minorHAnsi" w:eastAsiaTheme="minorHAnsi" w:hAnsiTheme="minorHAnsi" w:cstheme="minorBidi"/>
          <w:color w:val="595959" w:themeColor="text1" w:themeTint="A6"/>
          <w:sz w:val="24"/>
        </w:rPr>
        <w:t xml:space="preserve"> is a Calorie Planner which generates a meal plan depending on your BMR (Basal Metabolic Rate) aka Calorie Intake per day.</w:t>
      </w:r>
    </w:p>
    <w:p w14:paraId="6CE23BB4" w14:textId="3E195855" w:rsidR="00131BC1" w:rsidRPr="00131BC1" w:rsidRDefault="00131BC1" w:rsidP="00131BC1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4"/>
        </w:rPr>
      </w:pPr>
      <w:r w:rsidRPr="00131BC1">
        <w:rPr>
          <w:rFonts w:asciiTheme="minorHAnsi" w:eastAsiaTheme="minorHAnsi" w:hAnsiTheme="minorHAnsi" w:cstheme="minorBidi"/>
          <w:color w:val="595959" w:themeColor="text1" w:themeTint="A6"/>
          <w:sz w:val="24"/>
        </w:rPr>
        <w:t>This app calculates your BMR &amp; then generates a meal plan (Breakfast, Lunch &amp; Dinner) depending on your BMR.</w:t>
      </w:r>
    </w:p>
    <w:p w14:paraId="13C2C3B5" w14:textId="31DAAFA0" w:rsidR="0057332A" w:rsidRDefault="0057332A" w:rsidP="00EC4E98">
      <w:pPr>
        <w:rPr>
          <w:sz w:val="24"/>
        </w:rPr>
      </w:pPr>
    </w:p>
    <w:p w14:paraId="2488355B" w14:textId="516E6720" w:rsidR="0057332A" w:rsidRPr="00EC4E98" w:rsidRDefault="0057332A" w:rsidP="0057332A">
      <w:pPr>
        <w:pStyle w:val="Heading2"/>
        <w:rPr>
          <w:sz w:val="28"/>
        </w:rPr>
      </w:pPr>
      <w:r>
        <w:rPr>
          <w:sz w:val="28"/>
        </w:rPr>
        <w:t>features</w:t>
      </w:r>
    </w:p>
    <w:p w14:paraId="2D9061CC" w14:textId="25ABB2E4" w:rsidR="0057332A" w:rsidRDefault="0057332A" w:rsidP="00EC4E98">
      <w:pPr>
        <w:rPr>
          <w:sz w:val="24"/>
        </w:rPr>
      </w:pPr>
    </w:p>
    <w:p w14:paraId="583E57E8" w14:textId="76550C5D" w:rsidR="0057332A" w:rsidRDefault="00131BC1" w:rsidP="0057332A">
      <w:r>
        <w:rPr>
          <w:sz w:val="24"/>
        </w:rPr>
        <w:t xml:space="preserve">User enters Gender, Age &amp; Weight to calculate BMR using formula adapted from: </w:t>
      </w:r>
      <w:hyperlink r:id="rId7" w:history="1">
        <w:r w:rsidRPr="00131BC1">
          <w:rPr>
            <w:color w:val="0000FF"/>
            <w:u w:val="single"/>
          </w:rPr>
          <w:t>https://www.bodyandsoul.com.au/nutrition/nutrition-tips/this-is-the-correct-amount-of-calories-you-should-be-consuming-a-day/news-story/3353257b266ea8c1a316c9c2ade5493c</w:t>
        </w:r>
      </w:hyperlink>
    </w:p>
    <w:p w14:paraId="52CA2B8C" w14:textId="6503D0AC" w:rsidR="00131BC1" w:rsidRDefault="00131BC1" w:rsidP="0057332A">
      <w:r>
        <w:br/>
        <w:t>The BMR is then used to make a search to generate a meal plan depending on your BMR.</w:t>
      </w:r>
    </w:p>
    <w:p w14:paraId="5E695629" w14:textId="06206DD0" w:rsidR="00131BC1" w:rsidRDefault="00131BC1" w:rsidP="0057332A">
      <w:r>
        <w:t>e.g.</w:t>
      </w:r>
    </w:p>
    <w:p w14:paraId="252175CB" w14:textId="5D054C1A" w:rsidR="00131BC1" w:rsidRDefault="00131BC1" w:rsidP="0057332A">
      <w:pPr>
        <w:rPr>
          <w:sz w:val="24"/>
        </w:rPr>
      </w:pPr>
      <w:r>
        <w:t>Breakfast, Lunch &amp; Dinner plan will be generated without exceeding your BMR.</w:t>
      </w:r>
    </w:p>
    <w:p w14:paraId="419489C1" w14:textId="033BA2E3" w:rsidR="0057332A" w:rsidRDefault="0057332A" w:rsidP="0057332A">
      <w:pPr>
        <w:rPr>
          <w:sz w:val="24"/>
        </w:rPr>
      </w:pPr>
    </w:p>
    <w:p w14:paraId="27E8C1BD" w14:textId="77777777" w:rsidR="00131BC1" w:rsidRDefault="00131BC1" w:rsidP="0057332A">
      <w:pPr>
        <w:pStyle w:val="Heading2"/>
        <w:rPr>
          <w:sz w:val="28"/>
        </w:rPr>
      </w:pPr>
    </w:p>
    <w:p w14:paraId="3EB75DBF" w14:textId="77777777" w:rsidR="00131BC1" w:rsidRDefault="00131BC1" w:rsidP="0057332A">
      <w:pPr>
        <w:pStyle w:val="Heading2"/>
        <w:rPr>
          <w:sz w:val="28"/>
        </w:rPr>
      </w:pPr>
    </w:p>
    <w:p w14:paraId="09CD5849" w14:textId="5E477056" w:rsidR="00131BC1" w:rsidRDefault="00131BC1" w:rsidP="0057332A">
      <w:pPr>
        <w:pStyle w:val="Heading2"/>
        <w:rPr>
          <w:sz w:val="28"/>
        </w:rPr>
      </w:pPr>
    </w:p>
    <w:p w14:paraId="75AD75D8" w14:textId="77777777" w:rsidR="00131BC1" w:rsidRPr="00131BC1" w:rsidRDefault="00131BC1" w:rsidP="00131BC1"/>
    <w:p w14:paraId="68A35D84" w14:textId="77777777" w:rsidR="00131BC1" w:rsidRDefault="00131BC1" w:rsidP="0057332A">
      <w:pPr>
        <w:pStyle w:val="Heading2"/>
        <w:rPr>
          <w:sz w:val="28"/>
        </w:rPr>
      </w:pPr>
    </w:p>
    <w:p w14:paraId="21E48E1F" w14:textId="14B6A80F" w:rsidR="0057332A" w:rsidRDefault="00131BC1" w:rsidP="0057332A">
      <w:pPr>
        <w:pStyle w:val="Heading2"/>
        <w:rPr>
          <w:sz w:val="28"/>
        </w:rPr>
      </w:pPr>
      <w:r>
        <w:rPr>
          <w:sz w:val="28"/>
        </w:rPr>
        <w:t>API</w:t>
      </w:r>
    </w:p>
    <w:p w14:paraId="1BDCE991" w14:textId="77777777" w:rsidR="0057332A" w:rsidRPr="0057332A" w:rsidRDefault="0057332A" w:rsidP="0057332A"/>
    <w:p w14:paraId="46FAA321" w14:textId="502D44FC" w:rsidR="0057332A" w:rsidRDefault="00131BC1" w:rsidP="00EC4E98">
      <w:pPr>
        <w:rPr>
          <w:sz w:val="24"/>
        </w:rPr>
      </w:pPr>
      <w:r>
        <w:rPr>
          <w:sz w:val="24"/>
        </w:rPr>
        <w:t xml:space="preserve">I plan on using </w:t>
      </w:r>
      <w:proofErr w:type="spellStart"/>
      <w:r>
        <w:rPr>
          <w:sz w:val="24"/>
        </w:rPr>
        <w:t>Spoonacular</w:t>
      </w:r>
      <w:proofErr w:type="spellEnd"/>
      <w:r>
        <w:rPr>
          <w:sz w:val="24"/>
        </w:rPr>
        <w:t xml:space="preserve"> API to get data to allow me to generate meal plans.</w:t>
      </w:r>
    </w:p>
    <w:p w14:paraId="73BC6AC9" w14:textId="4F1A3F24" w:rsidR="00131BC1" w:rsidRPr="00131BC1" w:rsidRDefault="00131BC1" w:rsidP="00EC4E98">
      <w:pPr>
        <w:rPr>
          <w:b/>
          <w:sz w:val="24"/>
        </w:rPr>
      </w:pPr>
      <w:r w:rsidRPr="00131BC1">
        <w:rPr>
          <w:b/>
          <w:sz w:val="24"/>
        </w:rPr>
        <w:t>https://spoonacular.com/</w:t>
      </w:r>
    </w:p>
    <w:p w14:paraId="2106792C" w14:textId="7D558F7F" w:rsidR="00EC4E98" w:rsidRDefault="00EC4E98" w:rsidP="00EC4E98">
      <w:pPr>
        <w:rPr>
          <w:sz w:val="24"/>
        </w:rPr>
      </w:pPr>
    </w:p>
    <w:p w14:paraId="78544574" w14:textId="41083952" w:rsidR="006F2447" w:rsidRDefault="006F2447" w:rsidP="006F2447">
      <w:pPr>
        <w:pStyle w:val="Heading2"/>
        <w:rPr>
          <w:sz w:val="28"/>
        </w:rPr>
      </w:pPr>
      <w:r>
        <w:rPr>
          <w:sz w:val="28"/>
        </w:rPr>
        <w:t>Other resources</w:t>
      </w:r>
    </w:p>
    <w:p w14:paraId="738BDC99" w14:textId="4F210639" w:rsidR="006F2447" w:rsidRDefault="006F2447" w:rsidP="006F2447">
      <w:r>
        <w:t xml:space="preserve">Photoshop – </w:t>
      </w:r>
    </w:p>
    <w:p w14:paraId="3561A61C" w14:textId="4A349ACE" w:rsidR="006F2447" w:rsidRDefault="006F2447" w:rsidP="006F2447">
      <w:r>
        <w:t>Creation of the Logo</w:t>
      </w:r>
    </w:p>
    <w:p w14:paraId="06A3E583" w14:textId="67B3A78A" w:rsidR="006F2447" w:rsidRPr="006F2447" w:rsidRDefault="006F2447" w:rsidP="006F2447">
      <w:r>
        <w:rPr>
          <w:noProof/>
        </w:rPr>
        <w:drawing>
          <wp:inline distT="0" distB="0" distL="0" distR="0" wp14:anchorId="5EA45F7F" wp14:editId="5DE650B9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EBAE" w14:textId="36910A3A" w:rsidR="006F2447" w:rsidRDefault="006F2447" w:rsidP="00EC4E98">
      <w:pPr>
        <w:rPr>
          <w:sz w:val="24"/>
        </w:rPr>
      </w:pPr>
      <w:r>
        <w:rPr>
          <w:sz w:val="24"/>
        </w:rPr>
        <w:t>Adobe Color</w:t>
      </w:r>
    </w:p>
    <w:p w14:paraId="754232D3" w14:textId="142B1351" w:rsidR="006F2447" w:rsidRDefault="006F2447" w:rsidP="00EC4E98">
      <w:pPr>
        <w:rPr>
          <w:sz w:val="24"/>
        </w:rPr>
      </w:pPr>
      <w:r>
        <w:rPr>
          <w:sz w:val="24"/>
        </w:rPr>
        <w:t>Color Scheme</w:t>
      </w:r>
    </w:p>
    <w:p w14:paraId="5390D979" w14:textId="39820846" w:rsidR="006F2447" w:rsidRDefault="006F2447" w:rsidP="00EC4E9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57FC0F2" wp14:editId="73B3C2B5">
            <wp:extent cx="1749724" cy="1390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/>
                    <a:stretch/>
                  </pic:blipFill>
                  <pic:spPr bwMode="auto">
                    <a:xfrm>
                      <a:off x="0" y="0"/>
                      <a:ext cx="1756217" cy="139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00C3C" w14:textId="44216630" w:rsidR="00EC4E98" w:rsidRDefault="00EC4E98" w:rsidP="00EC4E98">
      <w:pPr>
        <w:rPr>
          <w:sz w:val="24"/>
        </w:rPr>
      </w:pPr>
    </w:p>
    <w:p w14:paraId="505A1D9F" w14:textId="2C2F42F7" w:rsidR="007F4F35" w:rsidRDefault="007F4F35" w:rsidP="00EC4E98">
      <w:pPr>
        <w:rPr>
          <w:sz w:val="24"/>
        </w:rPr>
      </w:pPr>
    </w:p>
    <w:p w14:paraId="2C28CE48" w14:textId="5F405018" w:rsidR="007F4F35" w:rsidRDefault="007F4F35" w:rsidP="00EC4E98">
      <w:pPr>
        <w:rPr>
          <w:sz w:val="24"/>
        </w:rPr>
      </w:pPr>
    </w:p>
    <w:p w14:paraId="414D978A" w14:textId="58BB5569" w:rsidR="007F4F35" w:rsidRDefault="007F4F35" w:rsidP="00EC4E98">
      <w:pPr>
        <w:rPr>
          <w:sz w:val="24"/>
        </w:rPr>
      </w:pPr>
    </w:p>
    <w:p w14:paraId="25C8738A" w14:textId="77777777" w:rsidR="007F4F35" w:rsidRDefault="007F4F35" w:rsidP="00EC4E98">
      <w:pPr>
        <w:rPr>
          <w:sz w:val="24"/>
        </w:rPr>
      </w:pPr>
    </w:p>
    <w:p w14:paraId="18C04561" w14:textId="23326458" w:rsidR="007F4F35" w:rsidRPr="007F4F35" w:rsidRDefault="007F4F35" w:rsidP="007F4F35">
      <w:pPr>
        <w:pStyle w:val="Heading2"/>
        <w:rPr>
          <w:sz w:val="28"/>
        </w:rPr>
      </w:pPr>
      <w:r>
        <w:rPr>
          <w:sz w:val="28"/>
        </w:rPr>
        <w:lastRenderedPageBreak/>
        <w:t>Design</w:t>
      </w:r>
    </w:p>
    <w:p w14:paraId="6EDF4E10" w14:textId="1605392C" w:rsidR="007F4F35" w:rsidRDefault="007F4F35" w:rsidP="00131BC1">
      <w:pPr>
        <w:pStyle w:val="Heading2"/>
        <w:rPr>
          <w:sz w:val="28"/>
        </w:rPr>
      </w:pPr>
    </w:p>
    <w:p w14:paraId="616EFDC3" w14:textId="47C648C5" w:rsidR="007F4F35" w:rsidRDefault="007F4F35" w:rsidP="007F4F35">
      <w:r>
        <w:rPr>
          <w:noProof/>
        </w:rPr>
        <w:drawing>
          <wp:inline distT="0" distB="0" distL="0" distR="0" wp14:anchorId="31B73C0A" wp14:editId="27DF9FDF">
            <wp:extent cx="241935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r>
        <w:rPr>
          <w:noProof/>
        </w:rPr>
        <w:drawing>
          <wp:inline distT="0" distB="0" distL="0" distR="0" wp14:anchorId="1CE29040" wp14:editId="3AC4A331">
            <wp:extent cx="24384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06" cy="417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0C9B79E" w14:textId="77777777" w:rsidR="007F4F35" w:rsidRPr="007F4F35" w:rsidRDefault="007F4F35" w:rsidP="007F4F35"/>
    <w:p w14:paraId="28302D99" w14:textId="347E5DC0" w:rsidR="00131BC1" w:rsidRDefault="00131BC1" w:rsidP="00131BC1">
      <w:pPr>
        <w:pStyle w:val="Heading2"/>
        <w:rPr>
          <w:sz w:val="28"/>
        </w:rPr>
      </w:pPr>
      <w:r>
        <w:rPr>
          <w:sz w:val="28"/>
        </w:rPr>
        <w:t>Additional notes</w:t>
      </w:r>
    </w:p>
    <w:p w14:paraId="5C3F9A54" w14:textId="39AD9417" w:rsidR="00131BC1" w:rsidRDefault="00131BC1" w:rsidP="00131BC1">
      <w:r>
        <w:t>When first deciding what to create, I wanted to create something that would benefit me personally, something that I would use.</w:t>
      </w:r>
    </w:p>
    <w:p w14:paraId="53170BEC" w14:textId="3860BA86" w:rsidR="00131BC1" w:rsidRDefault="00131BC1" w:rsidP="00131BC1">
      <w:r>
        <w:t>As I brainstormed, I came up with this idea to help me generate meal plans with the click of a button, every time it generates a meal plan its always different.</w:t>
      </w:r>
    </w:p>
    <w:p w14:paraId="71E07594" w14:textId="4B0B92DF" w:rsidR="00131BC1" w:rsidRDefault="00131BC1" w:rsidP="00131BC1"/>
    <w:p w14:paraId="160E4244" w14:textId="77777777" w:rsidR="00131BC1" w:rsidRPr="00131BC1" w:rsidRDefault="00131BC1" w:rsidP="00131BC1"/>
    <w:p w14:paraId="6188DDBD" w14:textId="5AAF7DF7" w:rsidR="00EC4E98" w:rsidRDefault="00EC4E98" w:rsidP="00EC4E98">
      <w:pPr>
        <w:rPr>
          <w:sz w:val="24"/>
        </w:rPr>
      </w:pPr>
    </w:p>
    <w:p w14:paraId="19805E06" w14:textId="6CA3D83B" w:rsidR="00EC4E98" w:rsidRDefault="00EC4E98" w:rsidP="00EC4E98">
      <w:pPr>
        <w:rPr>
          <w:sz w:val="24"/>
        </w:rPr>
      </w:pPr>
    </w:p>
    <w:p w14:paraId="64AB3748" w14:textId="77777777" w:rsidR="00EC4E98" w:rsidRPr="00EC4E98" w:rsidRDefault="00EC4E98" w:rsidP="00EC4E98">
      <w:pPr>
        <w:rPr>
          <w:sz w:val="24"/>
        </w:rPr>
      </w:pPr>
    </w:p>
    <w:sectPr w:rsidR="00EC4E98" w:rsidRPr="00EC4E98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ECAE3" w14:textId="77777777" w:rsidR="00AB43FB" w:rsidRDefault="00AB43FB" w:rsidP="00C6554A">
      <w:pPr>
        <w:spacing w:before="0" w:after="0" w:line="240" w:lineRule="auto"/>
      </w:pPr>
      <w:r>
        <w:separator/>
      </w:r>
    </w:p>
  </w:endnote>
  <w:endnote w:type="continuationSeparator" w:id="0">
    <w:p w14:paraId="6810C4FF" w14:textId="77777777" w:rsidR="00AB43FB" w:rsidRDefault="00AB43F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739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3CB39" w14:textId="77777777" w:rsidR="00AB43FB" w:rsidRDefault="00AB43F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82EF4D" w14:textId="77777777" w:rsidR="00AB43FB" w:rsidRDefault="00AB43F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98"/>
    <w:rsid w:val="00092A5F"/>
    <w:rsid w:val="00131BC1"/>
    <w:rsid w:val="002554CD"/>
    <w:rsid w:val="00293B83"/>
    <w:rsid w:val="002B4294"/>
    <w:rsid w:val="00333D0D"/>
    <w:rsid w:val="004C049F"/>
    <w:rsid w:val="005000E2"/>
    <w:rsid w:val="0057332A"/>
    <w:rsid w:val="006A3CE7"/>
    <w:rsid w:val="006F2447"/>
    <w:rsid w:val="007F4F35"/>
    <w:rsid w:val="0084655F"/>
    <w:rsid w:val="00925CEF"/>
    <w:rsid w:val="00AB43FB"/>
    <w:rsid w:val="00AF6FE3"/>
    <w:rsid w:val="00C6554A"/>
    <w:rsid w:val="00EC4E9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492DE"/>
  <w15:chartTrackingRefBased/>
  <w15:docId w15:val="{D0F59743-BF5C-4093-A59A-1A7A3D33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dyandsoul.com.au/nutrition/nutrition-tips/this-is-the-correct-amount-of-calories-you-should-be-consuming-a-day/news-story/3353257b266ea8c1a316c9c2ade5493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rc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Lurch</dc:creator>
  <cp:keywords/>
  <dc:description/>
  <cp:lastModifiedBy>Ethan Horrigan</cp:lastModifiedBy>
  <cp:revision>6</cp:revision>
  <dcterms:created xsi:type="dcterms:W3CDTF">2019-01-31T20:58:00Z</dcterms:created>
  <dcterms:modified xsi:type="dcterms:W3CDTF">2019-04-17T22:09:00Z</dcterms:modified>
</cp:coreProperties>
</file>